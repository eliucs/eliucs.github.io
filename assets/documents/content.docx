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8DB34" w14:textId="77777777" w:rsidR="000376FA" w:rsidRDefault="000376FA" w:rsidP="000376FA">
      <w:pPr>
        <w:pStyle w:val="Heading1"/>
        <w:rPr>
          <w:rFonts w:ascii="Gotham Black" w:hAnsi="Gotham Black" w:cs="Menlo"/>
          <w:sz w:val="56"/>
        </w:rPr>
      </w:pPr>
      <w:r>
        <w:rPr>
          <w:rFonts w:ascii="Gotham Black" w:hAnsi="Gotham Black" w:cs="Menlo"/>
          <w:sz w:val="56"/>
        </w:rPr>
        <w:t>Hello!</w:t>
      </w:r>
    </w:p>
    <w:p w14:paraId="1A4E2EA3" w14:textId="166BE810" w:rsidR="009761E8" w:rsidRPr="00B803BE" w:rsidRDefault="000376FA" w:rsidP="000376FA">
      <w:pPr>
        <w:pStyle w:val="Heading1"/>
        <w:rPr>
          <w:rFonts w:ascii="Gotham Light" w:hAnsi="Gotham Light" w:cs="Menlo"/>
          <w:b w:val="0"/>
          <w:sz w:val="36"/>
        </w:rPr>
      </w:pPr>
      <w:r w:rsidRPr="00B803BE">
        <w:rPr>
          <w:rFonts w:ascii="Gotham Light" w:hAnsi="Gotham Light" w:cs="Menlo"/>
          <w:b w:val="0"/>
          <w:sz w:val="36"/>
        </w:rPr>
        <w:t>My name Eric Liu</w:t>
      </w:r>
      <w:r w:rsidR="00C54EA5" w:rsidRPr="00B803BE">
        <w:rPr>
          <w:rFonts w:ascii="Gotham Light" w:hAnsi="Gotham Light" w:cs="Menlo"/>
          <w:b w:val="0"/>
          <w:sz w:val="36"/>
        </w:rPr>
        <w:t xml:space="preserve"> </w:t>
      </w:r>
      <w:r w:rsidR="005E1B43" w:rsidRPr="00B803BE">
        <w:rPr>
          <w:rFonts w:ascii="Gotham Light" w:hAnsi="Gotham Light" w:cs="Menlo"/>
          <w:b w:val="0"/>
          <w:sz w:val="36"/>
        </w:rPr>
        <w:t>and I study Computer Science and Business Administration at the University of Waterloo. I love building and learning things.</w:t>
      </w:r>
    </w:p>
    <w:p w14:paraId="37CD041F" w14:textId="390E48E6" w:rsidR="00A73635" w:rsidRPr="00A73635" w:rsidRDefault="00A73635" w:rsidP="00B4537D">
      <w:pPr>
        <w:tabs>
          <w:tab w:val="left" w:pos="1210"/>
        </w:tabs>
      </w:pPr>
    </w:p>
    <w:p w14:paraId="275712EC" w14:textId="4A0E1DD5" w:rsidR="00B4537D" w:rsidRDefault="009416FF" w:rsidP="00B4537D">
      <w:pPr>
        <w:pStyle w:val="Heading1"/>
        <w:rPr>
          <w:rFonts w:ascii="Gotham Black" w:hAnsi="Gotham Black" w:cs="Menlo"/>
          <w:sz w:val="56"/>
        </w:rPr>
      </w:pPr>
      <w:r>
        <w:rPr>
          <w:rFonts w:ascii="Gotham Black" w:hAnsi="Gotham Black" w:cs="Menlo"/>
          <w:sz w:val="56"/>
        </w:rPr>
        <w:t>Recent Projects</w:t>
      </w:r>
    </w:p>
    <w:p w14:paraId="21AF20D7" w14:textId="77777777" w:rsidR="00CE1A21" w:rsidRPr="00CE1A21" w:rsidRDefault="00CE1A21" w:rsidP="00CE1A21"/>
    <w:p w14:paraId="423A4784" w14:textId="02AC6C3F" w:rsidR="00CE1A21" w:rsidRDefault="00583AEF" w:rsidP="00CE1A21">
      <w:pPr>
        <w:pStyle w:val="Heading1"/>
        <w:rPr>
          <w:rFonts w:ascii="Gotham Black" w:hAnsi="Gotham Black" w:cs="Menlo"/>
          <w:sz w:val="56"/>
        </w:rPr>
      </w:pPr>
      <w:r>
        <w:rPr>
          <w:rFonts w:ascii="Gotham Black" w:hAnsi="Gotham Black" w:cs="Menlo"/>
          <w:sz w:val="56"/>
        </w:rPr>
        <w:t>Get in Touch</w:t>
      </w:r>
    </w:p>
    <w:p w14:paraId="0BEE1BC7" w14:textId="48AC6660" w:rsidR="00B803BE" w:rsidRPr="00B803BE" w:rsidRDefault="00F00817" w:rsidP="00B803BE">
      <w:pPr>
        <w:pStyle w:val="Heading1"/>
        <w:rPr>
          <w:rFonts w:ascii="Gotham Light" w:hAnsi="Gotham Light" w:cs="Menlo"/>
          <w:b w:val="0"/>
          <w:sz w:val="36"/>
        </w:rPr>
      </w:pPr>
      <w:hyperlink r:id="rId4" w:history="1">
        <w:r w:rsidRPr="00B803BE">
          <w:rPr>
            <w:rStyle w:val="Hyperlink"/>
            <w:rFonts w:ascii="Gotham Light" w:hAnsi="Gotham Light" w:cs="Menlo"/>
            <w:b w:val="0"/>
            <w:sz w:val="36"/>
          </w:rPr>
          <w:t>eric@ericliu.ca</w:t>
        </w:r>
      </w:hyperlink>
    </w:p>
    <w:p w14:paraId="4BEF6644" w14:textId="77777777" w:rsidR="00B803BE" w:rsidRPr="00B803BE" w:rsidRDefault="00B803BE" w:rsidP="00B803BE">
      <w:pPr>
        <w:pStyle w:val="Heading1"/>
        <w:rPr>
          <w:rFonts w:ascii="Gotham Light" w:hAnsi="Gotham Light" w:cs="Menlo"/>
          <w:b w:val="0"/>
          <w:sz w:val="36"/>
        </w:rPr>
      </w:pPr>
      <w:r w:rsidRPr="00B803BE">
        <w:rPr>
          <w:rFonts w:ascii="Gotham Light" w:hAnsi="Gotham Light" w:cs="Menlo"/>
          <w:b w:val="0"/>
          <w:sz w:val="36"/>
        </w:rPr>
        <w:t>My name Eric Liu and I study Computer Science and Business Administration at the University of Waterloo. I love building and learning things.</w:t>
      </w:r>
    </w:p>
    <w:p w14:paraId="18E05CD9" w14:textId="77777777" w:rsidR="00B803BE" w:rsidRPr="00B803BE" w:rsidRDefault="00B803BE" w:rsidP="00B803BE">
      <w:bookmarkStart w:id="0" w:name="_GoBack"/>
      <w:bookmarkEnd w:id="0"/>
    </w:p>
    <w:sectPr w:rsidR="00B803BE" w:rsidRPr="00B803BE" w:rsidSect="009E3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tham Black">
    <w:panose1 w:val="02000603040000020004"/>
    <w:charset w:val="00"/>
    <w:family w:val="auto"/>
    <w:pitch w:val="variable"/>
    <w:sig w:usb0="800000AF" w:usb1="40000048" w:usb2="00000000" w:usb3="00000000" w:csb0="0000011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otham Light">
    <w:panose1 w:val="02000603030000020004"/>
    <w:charset w:val="00"/>
    <w:family w:val="auto"/>
    <w:pitch w:val="variable"/>
    <w:sig w:usb0="800000AF" w:usb1="4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FA"/>
    <w:rsid w:val="000376FA"/>
    <w:rsid w:val="005813A8"/>
    <w:rsid w:val="00583AEF"/>
    <w:rsid w:val="005E1B43"/>
    <w:rsid w:val="009416FF"/>
    <w:rsid w:val="009761E8"/>
    <w:rsid w:val="009E3E86"/>
    <w:rsid w:val="009E7527"/>
    <w:rsid w:val="00A65E3D"/>
    <w:rsid w:val="00A73635"/>
    <w:rsid w:val="00B4537D"/>
    <w:rsid w:val="00B803BE"/>
    <w:rsid w:val="00C54EA5"/>
    <w:rsid w:val="00CE1A21"/>
    <w:rsid w:val="00D655DF"/>
    <w:rsid w:val="00F0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CF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61E8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E8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E8"/>
    <w:pPr>
      <w:keepNext/>
      <w:keepLines/>
      <w:spacing w:before="4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E8"/>
    <w:rPr>
      <w:rFonts w:ascii="Helvetica Neue" w:eastAsiaTheme="majorEastAsia" w:hAnsi="Helvetica Neue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E8"/>
    <w:rPr>
      <w:rFonts w:ascii="Helvetica Neue" w:eastAsiaTheme="majorEastAsia" w:hAnsi="Helvetica Neue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1E8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1E8"/>
    <w:rPr>
      <w:rFonts w:ascii="Helvetica Neue" w:eastAsiaTheme="majorEastAsia" w:hAnsi="Helvetica Neue" w:cstheme="majorBidi"/>
      <w:b/>
      <w:bCs/>
      <w:spacing w:val="-10"/>
      <w:kern w:val="28"/>
      <w:sz w:val="56"/>
      <w:szCs w:val="56"/>
    </w:rPr>
  </w:style>
  <w:style w:type="paragraph" w:customStyle="1" w:styleId="Code">
    <w:name w:val="Code"/>
    <w:basedOn w:val="Heading1"/>
    <w:qFormat/>
    <w:rsid w:val="009761E8"/>
    <w:rPr>
      <w:rFonts w:ascii="Courier New" w:hAnsi="Courier New"/>
      <w:b w:val="0"/>
      <w:sz w:val="24"/>
    </w:rPr>
  </w:style>
  <w:style w:type="character" w:styleId="Hyperlink">
    <w:name w:val="Hyperlink"/>
    <w:basedOn w:val="DefaultParagraphFont"/>
    <w:uiPriority w:val="99"/>
    <w:unhideWhenUsed/>
    <w:rsid w:val="00F00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eric@ericliu.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ric/Library/Group%20Containers/UBF8T346G9.Office/User%20Content.localized/Templates.localized/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11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Hello!</vt:lpstr>
      <vt:lpstr>My name Eric Liu and I study Computer Science and Business Administration at the</vt:lpstr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Hang</dc:creator>
  <cp:keywords/>
  <dc:description/>
  <cp:lastModifiedBy>Liu, Yi Hang</cp:lastModifiedBy>
  <cp:revision>12</cp:revision>
  <dcterms:created xsi:type="dcterms:W3CDTF">2017-01-11T03:13:00Z</dcterms:created>
  <dcterms:modified xsi:type="dcterms:W3CDTF">2017-01-11T03:36:00Z</dcterms:modified>
</cp:coreProperties>
</file>